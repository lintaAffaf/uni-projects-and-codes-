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AE3F3" w:themeColor="accent5" w:themeTint="33"/>
  <w:body>
    <w:p>
      <w:pPr>
        <w:ind w:left="0" w:leftChars="0" w:right="0" w:rightChars="0" w:firstLine="0" w:firstLineChars="0"/>
        <w:jc w:val="both"/>
      </w:pPr>
      <w:r>
        <w:pict>
          <v:rect id="_x0000_s1029" o:spid="_x0000_s1029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445.15pt;height:791.1pt;width:7.4pt;mso-position-vertical:top;mso-position-vertical-relative:page;z-index:251662336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pict>
          <v:rect id="_x0000_s1031" o:spid="_x0000_s1031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pict>
          <v:rect id="_x0000_s1032" o:spid="_x0000_s1032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72"/>
          <w:szCs w:val="7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33" o:spid="_x0000_s1033" o:spt="202" type="#_x0000_t202" style="position:absolute;left:0pt;margin-left:43.45pt;margin-top:181.55pt;height:171.05pt;width:335.0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Name: LINTA AFFAF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Department: BSSE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Roll no:23251652010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Submitted to: Miss AASMA AKRAM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Assignment: OOP lab 2</w:t>
                  </w:r>
                </w:p>
              </w:txbxContent>
            </v:textbox>
          </v:shape>
        </w:pic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72"/>
          <w:szCs w:val="7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LAHORE COLLEGE FOR WOMEN U</w:t>
      </w:r>
      <w:bookmarkStart w:id="0" w:name="_GoBack"/>
      <w:bookmarkEnd w:id="0"/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72"/>
          <w:szCs w:val="7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NIVERSITY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3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1)Friend function: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Headerfile: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#ifndef MYROOM_H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MYROOM_H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MyRoom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private: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privateData;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MyRoom(int data);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friend void showPrivateData(const MyRoom&amp; obj);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#endif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"myroom.h"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MyRoom::MyRoom(int data) : privateData(data) {}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showPrivateData(const MyClass&amp; obj)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"Private data: " &lt;&lt; obj.privateData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"myclass.h"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MyRoom obj(42);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showPrivateData(obj);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2)Friend classes: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Headerfile: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#ifndef CLASSES_H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CLASSES_H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class ClassB;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ClassA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private: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dataA;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ClassA(int data);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display();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friend class ClassB;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ClassB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private: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dataB;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ClassB(int data);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display(ClassA obj);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#endif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"classes.h"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ClassA::ClassA(int data) : dataA(data) {}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ClassA::display()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"Data in ClassA: " &lt;&lt; dataA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ClassB::ClassB(int data) : dataB(data) {}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ClassB::display(ClassA obj)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"Data in ClassB: " &lt;&lt; obj.dataA &lt;&lt; endl;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"Data in ClassB: " &lt;&lt; dataB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"classes.h"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ClassA objA(12);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ClassB objB(56);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objA.display();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objB.display(objA);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3)Function overloading: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Headerfile: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#ifndef FUNCTIONS_H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FUNCTIONS_H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Calculator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add(int a, int b);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float add(float a, float b);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#endif 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"functions.h"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Calculator::add(int a, int b)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a + b;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float Calculator::add(float a, float b)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a + b;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"functions.h"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Calculator calc;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sum_int = calc.add(3, 1);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float sum_float = calc.add(5.4f, 2.3f);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"Sum of integers: " &lt;&lt; sum_int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"Sum of floats: " &lt;&lt; sum_float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4)Function overriding: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Header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#ifndef SHAPES_H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SHAPES_H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Shape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virtual void draw() const;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Circle : public Shape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draw() const override;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#endif 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"shapes.h"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Shape::draw() const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"Drawing a generic shape."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Circle::draw() const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"Drawing a circle."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"shapes.h"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Shape* shape = new Circle();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shape-&gt;draw();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delete shape;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jc w:val="center"/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5)Abstract class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Header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#ifndef ANIMALS_H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ANIMALS_H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Animal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virtual void makeSound() const = 0;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Dog : public Animal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makeSound() const override;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Cat : public Animal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makeSound() const override;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#endif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"animals.h"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Dog::makeSound() const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"Dog says: Woof!"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Cat::makeSound() const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cout &lt;&lt; "Cat says: Meow!" &lt;&lt; endl;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 file: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"animals.h"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 {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Dog dog;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Cat cat;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dog.makeSound();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cat.makeSound();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</w:t>
      </w:r>
    </w:p>
    <w:p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503BB2"/>
    <w:rsid w:val="77D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N\Desktop\linta\eng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  <customSectPr/>
  </customSectProps>
  <customShpExts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2024-05-01T09:20:00Z</dcterms:created>
  <dc:creator>ITN</dc:creator>
  <cp:lastModifiedBy>Linta Affaf</cp:lastModifiedBy>
  <dcterms:modified xsi:type="dcterms:W3CDTF">2024-05-01T09:57:59Z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907B7BE59CCE472E850C1A47B6433BC1_13</vt:lpwstr>
  </property>
</Properties>
</file>